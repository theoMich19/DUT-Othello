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26A8" w14:textId="26DFB632" w:rsidR="007E18A0" w:rsidRDefault="007E18A0" w:rsidP="00CE12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Compte rendu de Réunion</w:t>
      </w:r>
    </w:p>
    <w:p w14:paraId="36AAAF55" w14:textId="77777777" w:rsidR="007E18A0" w:rsidRDefault="007E18A0" w:rsidP="007E18A0">
      <w:pPr>
        <w:rPr>
          <w:b/>
          <w:bCs/>
          <w:sz w:val="28"/>
          <w:szCs w:val="28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7E18A0" w14:paraId="5145A65E" w14:textId="77777777" w:rsidTr="00194359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5217A" w14:textId="77777777" w:rsidR="007E18A0" w:rsidRDefault="007E18A0" w:rsidP="00194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 d’Othello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17BE" w14:textId="2DA42AE2" w:rsidR="007E18A0" w:rsidRDefault="007E18A0" w:rsidP="00194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Réunion du </w:t>
            </w:r>
            <w:r w:rsidR="00F75528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/0</w:t>
            </w:r>
            <w:r w:rsidR="00C2413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/2021</w:t>
            </w:r>
          </w:p>
        </w:tc>
      </w:tr>
      <w:tr w:rsidR="007E18A0" w:rsidRPr="00F75528" w14:paraId="4E811389" w14:textId="77777777" w:rsidTr="00194359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55E3" w14:textId="77777777" w:rsidR="007E18A0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présence de : </w:t>
            </w:r>
          </w:p>
          <w:p w14:paraId="0C47DB55" w14:textId="6C9FE9FB" w:rsidR="007E18A0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Corinne SERVIERE</w:t>
            </w:r>
            <w:r w:rsidR="00291FF8">
              <w:rPr>
                <w:sz w:val="28"/>
                <w:szCs w:val="28"/>
              </w:rPr>
              <w:t>S</w:t>
            </w:r>
          </w:p>
          <w:p w14:paraId="3BB5F4B7" w14:textId="77777777" w:rsidR="007E18A0" w:rsidRPr="00AD2B20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  <w:r w:rsidRPr="00AD2B20">
              <w:rPr>
                <w:sz w:val="28"/>
                <w:szCs w:val="28"/>
              </w:rPr>
              <w:t xml:space="preserve">    David SIMONIN</w:t>
            </w:r>
          </w:p>
          <w:p w14:paraId="4E79EA18" w14:textId="77777777" w:rsidR="007E18A0" w:rsidRDefault="007E18A0" w:rsidP="0019435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AD2B20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Maxime MOSKALYK</w:t>
            </w:r>
          </w:p>
          <w:p w14:paraId="36167DDA" w14:textId="77777777" w:rsidR="007E18A0" w:rsidRDefault="007E18A0" w:rsidP="0019435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Yohann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MAY</w:t>
            </w:r>
          </w:p>
          <w:p w14:paraId="49E9BC55" w14:textId="26EAF36E" w:rsidR="007E18A0" w:rsidRDefault="007E18A0" w:rsidP="0019435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Théo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MICHELLO</w:t>
            </w:r>
            <w:r w:rsidR="00C2413A">
              <w:rPr>
                <w:sz w:val="28"/>
                <w:szCs w:val="28"/>
                <w:lang w:val="en-US"/>
              </w:rPr>
              <w:t>N</w:t>
            </w:r>
          </w:p>
          <w:p w14:paraId="1E8981AE" w14:textId="51FEDD15" w:rsidR="00F75528" w:rsidRDefault="00F75528" w:rsidP="0019435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Simon LAUNAY</w:t>
            </w:r>
          </w:p>
          <w:p w14:paraId="0D4FEE99" w14:textId="0E0DFE84" w:rsidR="00F75528" w:rsidRDefault="00F75528" w:rsidP="0019435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7E18A0" w14:paraId="41D7A09A" w14:textId="77777777" w:rsidTr="00194359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5233" w14:textId="77777777" w:rsidR="007E18A0" w:rsidRPr="0087142F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</w:p>
          <w:p w14:paraId="22932A46" w14:textId="3F772567" w:rsidR="0087142F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Objet : </w:t>
            </w:r>
            <w:r w:rsidR="0087142F">
              <w:rPr>
                <w:sz w:val="28"/>
                <w:szCs w:val="28"/>
              </w:rPr>
              <w:t>Troisième réunion qui vise à présenter le premier prototype du jeu d’othello</w:t>
            </w:r>
          </w:p>
          <w:p w14:paraId="5310AD5D" w14:textId="77777777" w:rsidR="007E18A0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0839094B" w14:textId="77777777" w:rsidR="007E18A0" w:rsidRDefault="007E18A0" w:rsidP="007E18A0">
      <w:pPr>
        <w:rPr>
          <w:sz w:val="28"/>
          <w:szCs w:val="28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7E18A0" w14:paraId="14D7BC5D" w14:textId="77777777" w:rsidTr="00194359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63174" w14:textId="54DF14FA" w:rsidR="007E18A0" w:rsidRDefault="007E18A0" w:rsidP="00194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de diffusion : </w:t>
            </w:r>
            <w:r w:rsidR="00F75528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/0</w:t>
            </w:r>
            <w:r w:rsidR="00C2413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/2021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3F340" w14:textId="77777777" w:rsidR="007E18A0" w:rsidRDefault="007E18A0" w:rsidP="0019435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Emetteur : Simon Launay</w:t>
            </w:r>
          </w:p>
        </w:tc>
      </w:tr>
      <w:tr w:rsidR="007E18A0" w14:paraId="1FB2CE83" w14:textId="77777777" w:rsidTr="00194359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1F4A8" w14:textId="77777777" w:rsidR="007E18A0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</w:p>
          <w:p w14:paraId="4FF3A5B3" w14:textId="77777777" w:rsidR="007E18A0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Diffusé à toutes les personnes en rapport avec ce projet</w:t>
            </w:r>
          </w:p>
          <w:p w14:paraId="5128A79B" w14:textId="77777777" w:rsidR="007E18A0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29A92BF7" w14:textId="77777777" w:rsidR="007E18A0" w:rsidRDefault="007E18A0" w:rsidP="007E18A0">
      <w:pPr>
        <w:rPr>
          <w:sz w:val="28"/>
          <w:szCs w:val="28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7E18A0" w:rsidRPr="005215A9" w14:paraId="61240EC2" w14:textId="77777777" w:rsidTr="00194359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87B4B" w14:textId="77777777" w:rsidR="007E18A0" w:rsidRDefault="007E18A0" w:rsidP="00194359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Compte rendu : </w:t>
            </w:r>
          </w:p>
          <w:p w14:paraId="42B71D5E" w14:textId="3208C6A7" w:rsidR="007E18A0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</w:p>
          <w:p w14:paraId="7A49AEA7" w14:textId="2107168F" w:rsidR="005215A9" w:rsidRPr="005215A9" w:rsidRDefault="005215A9" w:rsidP="00194359">
            <w:pPr>
              <w:spacing w:after="0" w:line="240" w:lineRule="auto"/>
              <w:rPr>
                <w:sz w:val="28"/>
                <w:szCs w:val="28"/>
              </w:rPr>
            </w:pPr>
            <w:r w:rsidRPr="005215A9">
              <w:rPr>
                <w:sz w:val="28"/>
                <w:szCs w:val="28"/>
              </w:rPr>
              <w:t xml:space="preserve">Madame </w:t>
            </w:r>
            <w:proofErr w:type="spellStart"/>
            <w:r w:rsidRPr="005215A9">
              <w:rPr>
                <w:sz w:val="28"/>
                <w:szCs w:val="28"/>
              </w:rPr>
              <w:t>Servier</w:t>
            </w:r>
            <w:r w:rsidR="00AC28C8">
              <w:rPr>
                <w:sz w:val="28"/>
                <w:szCs w:val="28"/>
              </w:rPr>
              <w:t>es</w:t>
            </w:r>
            <w:proofErr w:type="spellEnd"/>
            <w:r w:rsidRPr="005215A9">
              <w:rPr>
                <w:sz w:val="28"/>
                <w:szCs w:val="28"/>
              </w:rPr>
              <w:t xml:space="preserve"> a pris connais</w:t>
            </w:r>
            <w:r>
              <w:rPr>
                <w:sz w:val="28"/>
                <w:szCs w:val="28"/>
              </w:rPr>
              <w:t xml:space="preserve">sance du travail effectué depuis le dernier </w:t>
            </w:r>
            <w:r w:rsidR="00227010">
              <w:rPr>
                <w:sz w:val="28"/>
                <w:szCs w:val="28"/>
              </w:rPr>
              <w:t>rendez-vous :</w:t>
            </w:r>
          </w:p>
          <w:p w14:paraId="42E19411" w14:textId="3DFF7EC7" w:rsidR="00F75528" w:rsidRDefault="00227010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groupe a montré le premier prototype en commençant une partie</w:t>
            </w:r>
          </w:p>
          <w:p w14:paraId="0DAF652C" w14:textId="0D73A9C5" w:rsidR="00227010" w:rsidRDefault="00227010" w:rsidP="00194359">
            <w:pPr>
              <w:spacing w:after="0" w:line="240" w:lineRule="auto"/>
              <w:rPr>
                <w:sz w:val="28"/>
                <w:szCs w:val="28"/>
              </w:rPr>
            </w:pPr>
            <w:r w:rsidRPr="00227010">
              <w:rPr>
                <w:sz w:val="28"/>
                <w:szCs w:val="28"/>
              </w:rPr>
              <w:t xml:space="preserve">Ensuite Madame </w:t>
            </w:r>
            <w:proofErr w:type="spellStart"/>
            <w:r w:rsidRPr="00227010">
              <w:rPr>
                <w:sz w:val="28"/>
                <w:szCs w:val="28"/>
              </w:rPr>
              <w:t>serviere</w:t>
            </w:r>
            <w:proofErr w:type="spellEnd"/>
            <w:r w:rsidRPr="00227010">
              <w:rPr>
                <w:sz w:val="28"/>
                <w:szCs w:val="28"/>
              </w:rPr>
              <w:t xml:space="preserve"> a donné</w:t>
            </w:r>
            <w:r>
              <w:rPr>
                <w:sz w:val="28"/>
                <w:szCs w:val="28"/>
              </w:rPr>
              <w:t xml:space="preserve"> les conseils suivants :</w:t>
            </w:r>
          </w:p>
          <w:p w14:paraId="29449D5F" w14:textId="77777777" w:rsidR="00227010" w:rsidRPr="00227010" w:rsidRDefault="00227010" w:rsidP="00194359">
            <w:pPr>
              <w:spacing w:after="0" w:line="240" w:lineRule="auto"/>
              <w:rPr>
                <w:sz w:val="28"/>
                <w:szCs w:val="28"/>
              </w:rPr>
            </w:pPr>
          </w:p>
          <w:p w14:paraId="7E43768C" w14:textId="64040FC7" w:rsidR="00227010" w:rsidRPr="005215A9" w:rsidRDefault="00227010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 le diagramme UML supprimer l’attribut position de pion.</w:t>
            </w:r>
          </w:p>
          <w:p w14:paraId="332D617D" w14:textId="1A7D1F74" w:rsidR="00F75528" w:rsidRDefault="00F75528" w:rsidP="00194359">
            <w:pPr>
              <w:spacing w:after="0" w:line="240" w:lineRule="auto"/>
              <w:rPr>
                <w:sz w:val="28"/>
                <w:szCs w:val="28"/>
              </w:rPr>
            </w:pPr>
          </w:p>
          <w:p w14:paraId="4D2C6AE6" w14:textId="27F933E2" w:rsidR="00227010" w:rsidRDefault="00227010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Madame </w:t>
            </w:r>
            <w:proofErr w:type="spellStart"/>
            <w:r>
              <w:rPr>
                <w:sz w:val="28"/>
                <w:szCs w:val="28"/>
              </w:rPr>
              <w:t>Serviere</w:t>
            </w:r>
            <w:r w:rsidR="00AC28C8">
              <w:rPr>
                <w:sz w:val="28"/>
                <w:szCs w:val="28"/>
              </w:rPr>
              <w:t>s</w:t>
            </w:r>
            <w:bookmarkStart w:id="0" w:name="_GoBack"/>
            <w:bookmarkEnd w:id="0"/>
            <w:proofErr w:type="spellEnd"/>
            <w:r>
              <w:rPr>
                <w:sz w:val="28"/>
                <w:szCs w:val="28"/>
              </w:rPr>
              <w:t xml:space="preserve"> a conseillé que pion devienne une classe fille de plateau</w:t>
            </w:r>
          </w:p>
          <w:p w14:paraId="0D30B794" w14:textId="77777777" w:rsidR="00227010" w:rsidRPr="005215A9" w:rsidRDefault="00227010" w:rsidP="00194359">
            <w:pPr>
              <w:spacing w:after="0" w:line="240" w:lineRule="auto"/>
              <w:rPr>
                <w:sz w:val="28"/>
                <w:szCs w:val="28"/>
              </w:rPr>
            </w:pPr>
          </w:p>
          <w:p w14:paraId="30035FEE" w14:textId="7A5FC0C8" w:rsidR="00F75528" w:rsidRDefault="005215A9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Apres réflexion le nom du fichier de </w:t>
            </w:r>
            <w:r w:rsidR="00227010">
              <w:rPr>
                <w:sz w:val="28"/>
                <w:szCs w:val="28"/>
              </w:rPr>
              <w:t>sauvegarde</w:t>
            </w:r>
            <w:r>
              <w:rPr>
                <w:sz w:val="28"/>
                <w:szCs w:val="28"/>
              </w:rPr>
              <w:t xml:space="preserve"> de la partie</w:t>
            </w:r>
            <w:r w:rsidR="00227010">
              <w:rPr>
                <w:sz w:val="28"/>
                <w:szCs w:val="28"/>
              </w:rPr>
              <w:t xml:space="preserve"> sera choisi par l’utilisateur </w:t>
            </w:r>
            <w:r>
              <w:rPr>
                <w:sz w:val="28"/>
                <w:szCs w:val="28"/>
              </w:rPr>
              <w:t xml:space="preserve"> </w:t>
            </w:r>
          </w:p>
          <w:p w14:paraId="4673C299" w14:textId="217B83D4" w:rsidR="00227010" w:rsidRPr="005215A9" w:rsidRDefault="00227010" w:rsidP="0019435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Sérialization</w:t>
            </w:r>
            <w:proofErr w:type="spellEnd"/>
            <w:r>
              <w:rPr>
                <w:sz w:val="28"/>
                <w:szCs w:val="28"/>
              </w:rPr>
              <w:t xml:space="preserve"> de l’objet partie</w:t>
            </w:r>
          </w:p>
          <w:p w14:paraId="718C1E66" w14:textId="77777777" w:rsidR="007E18A0" w:rsidRDefault="007E18A0" w:rsidP="00194359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  <w:p w14:paraId="25F2729F" w14:textId="0D28CEA4" w:rsidR="0087142F" w:rsidRPr="005215A9" w:rsidRDefault="0087142F" w:rsidP="00194359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</w:tbl>
    <w:p w14:paraId="3F570FE1" w14:textId="77777777" w:rsidR="007E18A0" w:rsidRPr="005215A9" w:rsidRDefault="007E18A0" w:rsidP="007E18A0">
      <w:pPr>
        <w:rPr>
          <w:sz w:val="28"/>
          <w:szCs w:val="28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3968"/>
        <w:gridCol w:w="2266"/>
        <w:gridCol w:w="2266"/>
      </w:tblGrid>
      <w:tr w:rsidR="007E18A0" w14:paraId="3AF7E40F" w14:textId="77777777" w:rsidTr="0019435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8F7B1" w14:textId="77777777" w:rsidR="007E18A0" w:rsidRDefault="007E18A0" w:rsidP="00194359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lastRenderedPageBreak/>
              <w:t>N°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309AF" w14:textId="77777777" w:rsidR="007E18A0" w:rsidRDefault="007E18A0" w:rsidP="00194359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Actions à entreprendre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743E3" w14:textId="77777777" w:rsidR="007E18A0" w:rsidRDefault="007E18A0" w:rsidP="00194359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Responsable(s)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40F9E" w14:textId="77777777" w:rsidR="007E18A0" w:rsidRDefault="007E18A0" w:rsidP="00194359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Echéance</w:t>
            </w:r>
          </w:p>
        </w:tc>
      </w:tr>
      <w:tr w:rsidR="007E18A0" w14:paraId="6CEC0F2B" w14:textId="77777777" w:rsidTr="005215A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EE1D" w14:textId="77777777" w:rsidR="007E18A0" w:rsidRDefault="007E18A0" w:rsidP="00194359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A022" w14:textId="56B101DF" w:rsidR="007E18A0" w:rsidRDefault="00F75528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Continuer le plan projet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F0AC7" w14:textId="0407C818" w:rsidR="007E18A0" w:rsidRDefault="00CE1259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Groupe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2046" w14:textId="1D02B6E8" w:rsidR="007E18A0" w:rsidRDefault="00F75528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19</w:t>
            </w:r>
            <w:r w:rsidR="007E18A0">
              <w:rPr>
                <w:rFonts w:cs="Calibri"/>
                <w:sz w:val="28"/>
                <w:szCs w:val="28"/>
              </w:rPr>
              <w:t>/05/2021</w:t>
            </w:r>
          </w:p>
        </w:tc>
      </w:tr>
      <w:tr w:rsidR="007E18A0" w14:paraId="5B47E9FA" w14:textId="77777777" w:rsidTr="005215A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EDAA2" w14:textId="77777777" w:rsidR="007E18A0" w:rsidRDefault="007E18A0" w:rsidP="00194359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655FD" w14:textId="715448B9" w:rsidR="007E18A0" w:rsidRDefault="00F75528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Difficulté facile et normale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D9C48" w14:textId="3C592E10" w:rsidR="007E18A0" w:rsidRDefault="00CE1259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Groupe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A09" w14:textId="1B00C916" w:rsidR="007E18A0" w:rsidRDefault="00C2413A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  <w:r w:rsidR="00F75528">
              <w:rPr>
                <w:rFonts w:cs="Calibri"/>
                <w:sz w:val="28"/>
                <w:szCs w:val="28"/>
              </w:rPr>
              <w:t>9</w:t>
            </w:r>
            <w:r w:rsidR="007E18A0">
              <w:rPr>
                <w:rFonts w:cs="Calibri"/>
                <w:sz w:val="28"/>
                <w:szCs w:val="28"/>
              </w:rPr>
              <w:t>/05/2021</w:t>
            </w:r>
          </w:p>
        </w:tc>
      </w:tr>
      <w:tr w:rsidR="007E18A0" w14:paraId="3EB770A0" w14:textId="77777777" w:rsidTr="005215A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0C6F" w14:textId="77777777" w:rsidR="007E18A0" w:rsidRDefault="007E18A0" w:rsidP="00194359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3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1FEC1" w14:textId="5AE3B9A9" w:rsidR="007E18A0" w:rsidRDefault="00F75528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Gestion Interface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6F27A" w14:textId="77777777" w:rsidR="007E18A0" w:rsidRDefault="007E18A0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Groupe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10D49" w14:textId="12B0B465" w:rsidR="007E18A0" w:rsidRDefault="00CE1259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  <w:r w:rsidR="00F75528">
              <w:rPr>
                <w:rFonts w:cs="Calibri"/>
                <w:sz w:val="28"/>
                <w:szCs w:val="28"/>
              </w:rPr>
              <w:t>9</w:t>
            </w:r>
            <w:r w:rsidR="007E18A0">
              <w:rPr>
                <w:rFonts w:cs="Calibri"/>
                <w:sz w:val="28"/>
                <w:szCs w:val="28"/>
              </w:rPr>
              <w:t>/05/2021</w:t>
            </w:r>
          </w:p>
        </w:tc>
      </w:tr>
      <w:tr w:rsidR="007E18A0" w14:paraId="2262CA92" w14:textId="77777777" w:rsidTr="005215A9">
        <w:trPr>
          <w:trHeight w:val="27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926D" w14:textId="77777777" w:rsidR="007E18A0" w:rsidRDefault="007E18A0" w:rsidP="00194359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4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63372" w14:textId="3CCD07C8" w:rsidR="00F75528" w:rsidRDefault="00F75528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Sauvegarder une partie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59B5" w14:textId="77777777" w:rsidR="007E18A0" w:rsidRDefault="007E18A0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Groupe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3E8E" w14:textId="01EEC84F" w:rsidR="007E18A0" w:rsidRDefault="00CE1259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  <w:r w:rsidR="00F75528">
              <w:rPr>
                <w:rFonts w:cs="Calibri"/>
                <w:sz w:val="28"/>
                <w:szCs w:val="28"/>
              </w:rPr>
              <w:t>9</w:t>
            </w:r>
            <w:r w:rsidR="007E18A0">
              <w:rPr>
                <w:rFonts w:cs="Calibri"/>
                <w:sz w:val="28"/>
                <w:szCs w:val="28"/>
              </w:rPr>
              <w:t>/05/2021</w:t>
            </w:r>
          </w:p>
        </w:tc>
      </w:tr>
      <w:tr w:rsidR="005215A9" w14:paraId="6381ECCA" w14:textId="77777777" w:rsidTr="005215A9">
        <w:trPr>
          <w:trHeight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64C3F" w14:textId="0A65E783" w:rsidR="005215A9" w:rsidRDefault="005215A9" w:rsidP="00194359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7DABC" w14:textId="1E8C2DBB" w:rsidR="005215A9" w:rsidRDefault="005215A9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Rédiger description écrite du cas d’utilisation (en faire 3)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F53EF" w14:textId="1991E616" w:rsidR="005215A9" w:rsidRDefault="005215A9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Groupe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D868" w14:textId="60C87239" w:rsidR="005215A9" w:rsidRDefault="005215A9" w:rsidP="00194359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19/05/2021</w:t>
            </w:r>
          </w:p>
        </w:tc>
      </w:tr>
    </w:tbl>
    <w:p w14:paraId="1EA666DB" w14:textId="77777777" w:rsidR="00F75528" w:rsidRDefault="00F75528" w:rsidP="00A50291">
      <w:pPr>
        <w:rPr>
          <w:sz w:val="28"/>
          <w:szCs w:val="28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7E18A0" w14:paraId="3A8D97D4" w14:textId="77777777" w:rsidTr="00194359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99AD3" w14:textId="77777777" w:rsidR="007E18A0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Documents liés : </w:t>
            </w:r>
          </w:p>
          <w:p w14:paraId="5690626D" w14:textId="7ABD488F" w:rsidR="00C2413A" w:rsidRDefault="00F75528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PlanProjet.pdf</w:t>
            </w:r>
          </w:p>
          <w:p w14:paraId="3D38792D" w14:textId="020DA7E3" w:rsidR="00C2413A" w:rsidRDefault="005215A9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Premier Prototype du jeu d’Othello</w:t>
            </w:r>
          </w:p>
        </w:tc>
      </w:tr>
    </w:tbl>
    <w:p w14:paraId="650669BE" w14:textId="77777777" w:rsidR="007E18A0" w:rsidRDefault="007E18A0" w:rsidP="007E18A0">
      <w:pPr>
        <w:rPr>
          <w:sz w:val="28"/>
          <w:szCs w:val="28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7E18A0" w14:paraId="0422FA56" w14:textId="77777777" w:rsidTr="00194359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409" w14:textId="2498BFB5" w:rsidR="007E18A0" w:rsidRDefault="007E18A0" w:rsidP="0019435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Prochaine réunion : </w:t>
            </w:r>
            <w:r w:rsidR="00C2413A">
              <w:rPr>
                <w:sz w:val="28"/>
                <w:szCs w:val="28"/>
              </w:rPr>
              <w:t>1</w:t>
            </w:r>
            <w:r w:rsidR="00F75528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/0</w:t>
            </w:r>
            <w:r w:rsidR="00C2413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/2021</w:t>
            </w:r>
            <w:r w:rsidR="005215A9">
              <w:rPr>
                <w:sz w:val="28"/>
                <w:szCs w:val="28"/>
              </w:rPr>
              <w:t xml:space="preserve"> à 17h45</w:t>
            </w:r>
          </w:p>
        </w:tc>
      </w:tr>
    </w:tbl>
    <w:p w14:paraId="4CEA5948" w14:textId="77777777" w:rsidR="007E18A0" w:rsidRDefault="007E18A0" w:rsidP="007E18A0">
      <w:pPr>
        <w:rPr>
          <w:b/>
          <w:bCs/>
          <w:sz w:val="28"/>
          <w:szCs w:val="28"/>
        </w:rPr>
      </w:pPr>
    </w:p>
    <w:p w14:paraId="68ADEB4A" w14:textId="77777777" w:rsidR="001E12F4" w:rsidRDefault="00AC28C8"/>
    <w:sectPr w:rsidR="001E12F4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4CF4"/>
    <w:multiLevelType w:val="hybridMultilevel"/>
    <w:tmpl w:val="37007530"/>
    <w:lvl w:ilvl="0" w:tplc="E4460F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AC"/>
    <w:rsid w:val="00227010"/>
    <w:rsid w:val="00256BFF"/>
    <w:rsid w:val="00291FF8"/>
    <w:rsid w:val="005215A9"/>
    <w:rsid w:val="00763311"/>
    <w:rsid w:val="007A062C"/>
    <w:rsid w:val="007E18A0"/>
    <w:rsid w:val="00843CAC"/>
    <w:rsid w:val="0087142F"/>
    <w:rsid w:val="00A50291"/>
    <w:rsid w:val="00AC28C8"/>
    <w:rsid w:val="00C2413A"/>
    <w:rsid w:val="00C361CE"/>
    <w:rsid w:val="00CE1259"/>
    <w:rsid w:val="00F7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CAEC"/>
  <w15:chartTrackingRefBased/>
  <w15:docId w15:val="{82ACEE74-93BD-4A99-BBC6-5D89DFDC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8A0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itre3">
    <w:name w:val="heading 3"/>
    <w:basedOn w:val="Normal"/>
    <w:link w:val="Titre3Car"/>
    <w:uiPriority w:val="9"/>
    <w:qFormat/>
    <w:rsid w:val="00227010"/>
    <w:pPr>
      <w:suppressAutoHyphens w:val="0"/>
      <w:autoSpaceDN/>
      <w:spacing w:before="100" w:beforeAutospacing="1" w:after="100" w:afterAutospacing="1" w:line="240" w:lineRule="auto"/>
      <w:textAlignment w:val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25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2701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4F37BFB</Template>
  <TotalTime>31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Launay</dc:creator>
  <cp:keywords/>
  <dc:description/>
  <cp:lastModifiedBy>SIMON LAUNAY</cp:lastModifiedBy>
  <cp:revision>5</cp:revision>
  <dcterms:created xsi:type="dcterms:W3CDTF">2021-05-14T13:04:00Z</dcterms:created>
  <dcterms:modified xsi:type="dcterms:W3CDTF">2021-05-19T13:30:00Z</dcterms:modified>
</cp:coreProperties>
</file>